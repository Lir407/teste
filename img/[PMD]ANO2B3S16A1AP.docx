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5C27596E" w14:textId="02014EAC" w:rsidR="00A41140" w:rsidRPr="00A012DC" w:rsidRDefault="000508B2" w:rsidP="00A41140">
      <w:pPr>
        <w:spacing w:line="288" w:lineRule="auto"/>
        <w:jc w:val="both"/>
        <w:rPr>
          <w:rFonts w:ascii="Poppins Light" w:hAnsi="Poppins Light" w:cs="Poppins Light"/>
          <w:u w:val="single"/>
        </w:rPr>
      </w:pPr>
      <w:r w:rsidRPr="00814E58">
        <w:rPr>
          <w:rFonts w:ascii="Poppins Light" w:hAnsi="Poppins Light" w:cs="Poppins Light"/>
          <w:szCs w:val="16"/>
        </w:rPr>
        <w:t>Nome:</w:t>
      </w:r>
      <w:r>
        <w:rPr>
          <w:rFonts w:ascii="Poppins Light" w:hAnsi="Poppins Light" w:cs="Poppins Light"/>
          <w:szCs w:val="16"/>
        </w:rPr>
        <w:t xml:space="preserve"> </w:t>
      </w:r>
      <w:r w:rsidRPr="000508B2">
        <w:rPr>
          <w:szCs w:val="16"/>
        </w:rPr>
        <w:t>________________________________</w:t>
      </w:r>
      <w:r>
        <w:rPr>
          <w:szCs w:val="16"/>
        </w:rPr>
        <w:t>_________</w:t>
      </w:r>
      <w:r w:rsidRPr="000508B2">
        <w:rPr>
          <w:szCs w:val="16"/>
        </w:rPr>
        <w:t>_____</w:t>
      </w:r>
      <w:r w:rsidRPr="00814E58">
        <w:rPr>
          <w:rFonts w:ascii="Poppins Light" w:hAnsi="Poppins Light" w:cs="Poppins Light"/>
          <w:szCs w:val="16"/>
        </w:rPr>
        <w:t xml:space="preserve">                                                                                     </w:t>
      </w:r>
      <w:r w:rsidR="00A41140" w:rsidRPr="00A012DC">
        <w:rPr>
          <w:rFonts w:ascii="Poppins Light" w:hAnsi="Poppins Light" w:cs="Poppins Light"/>
          <w:u w:val="single"/>
        </w:rPr>
        <w:t xml:space="preserve"> </w:t>
      </w:r>
    </w:p>
    <w:p w14:paraId="6C9EA5B4" w14:textId="7F1E01C5" w:rsidR="00A41140" w:rsidRPr="00A012DC" w:rsidRDefault="000508B2" w:rsidP="00A41140">
      <w:pPr>
        <w:spacing w:line="288" w:lineRule="auto"/>
        <w:jc w:val="both"/>
        <w:rPr>
          <w:rFonts w:ascii="Poppins Light" w:hAnsi="Poppins Light" w:cs="Poppins Light"/>
          <w:u w:val="single"/>
        </w:rPr>
      </w:pPr>
      <w:r w:rsidRPr="00814E58">
        <w:rPr>
          <w:rFonts w:ascii="Poppins Light" w:hAnsi="Poppins Light" w:cs="Poppins Light"/>
          <w:szCs w:val="16"/>
        </w:rPr>
        <w:t xml:space="preserve">Nome: </w:t>
      </w:r>
      <w:r w:rsidRPr="000508B2">
        <w:rPr>
          <w:szCs w:val="16"/>
        </w:rPr>
        <w:t>________________________________</w:t>
      </w:r>
      <w:r>
        <w:rPr>
          <w:szCs w:val="16"/>
        </w:rPr>
        <w:t>_________</w:t>
      </w:r>
      <w:r w:rsidRPr="000508B2">
        <w:rPr>
          <w:szCs w:val="16"/>
        </w:rPr>
        <w:t>_____</w:t>
      </w:r>
      <w:r w:rsidR="00A41140" w:rsidRPr="00A012DC">
        <w:rPr>
          <w:rFonts w:ascii="Poppins Light" w:hAnsi="Poppins Light" w:cs="Poppins Light"/>
          <w:u w:val="single"/>
        </w:rPr>
        <w:t xml:space="preserve"> </w:t>
      </w:r>
    </w:p>
    <w:p w14:paraId="1D47D4F1" w14:textId="7C4D80D4" w:rsidR="00A41140" w:rsidRPr="00A012DC" w:rsidRDefault="000508B2" w:rsidP="00A41140">
      <w:pPr>
        <w:spacing w:line="288" w:lineRule="auto"/>
        <w:jc w:val="both"/>
        <w:rPr>
          <w:rFonts w:ascii="Poppins Light" w:hAnsi="Poppins Light" w:cs="Poppins Light"/>
          <w:u w:val="single"/>
        </w:rPr>
      </w:pPr>
      <w:r w:rsidRPr="00814E58">
        <w:rPr>
          <w:rFonts w:ascii="Poppins Light" w:hAnsi="Poppins Light" w:cs="Poppins Light"/>
          <w:szCs w:val="16"/>
        </w:rPr>
        <w:t xml:space="preserve">Nome: </w:t>
      </w:r>
      <w:r w:rsidRPr="000508B2">
        <w:rPr>
          <w:szCs w:val="16"/>
        </w:rPr>
        <w:t>________________________________</w:t>
      </w:r>
      <w:r>
        <w:rPr>
          <w:szCs w:val="16"/>
        </w:rPr>
        <w:t>_________</w:t>
      </w:r>
      <w:r w:rsidRPr="000508B2">
        <w:rPr>
          <w:szCs w:val="16"/>
        </w:rPr>
        <w:t>_____</w:t>
      </w:r>
      <w:r w:rsidR="00A41140" w:rsidRPr="00A012DC">
        <w:rPr>
          <w:rFonts w:ascii="Poppins Light" w:hAnsi="Poppins Light" w:cs="Poppins Light"/>
          <w:u w:val="single"/>
        </w:rPr>
        <w:t xml:space="preserve"> </w:t>
      </w:r>
    </w:p>
    <w:p w14:paraId="67C0E06A" w14:textId="4A6DD032" w:rsidR="00A41140" w:rsidRPr="00A012DC" w:rsidRDefault="000508B2" w:rsidP="00A41140">
      <w:pPr>
        <w:spacing w:line="288" w:lineRule="auto"/>
        <w:jc w:val="both"/>
        <w:rPr>
          <w:rFonts w:ascii="Poppins Light" w:hAnsi="Poppins Light" w:cs="Poppins Light"/>
          <w:u w:val="single"/>
        </w:rPr>
      </w:pPr>
      <w:r w:rsidRPr="00814E58">
        <w:rPr>
          <w:rFonts w:ascii="Poppins Light" w:hAnsi="Poppins Light" w:cs="Poppins Light"/>
          <w:szCs w:val="16"/>
        </w:rPr>
        <w:t xml:space="preserve">Nome: </w:t>
      </w:r>
      <w:r w:rsidRPr="000508B2">
        <w:rPr>
          <w:szCs w:val="16"/>
        </w:rPr>
        <w:t>________________________________</w:t>
      </w:r>
      <w:r>
        <w:rPr>
          <w:szCs w:val="16"/>
        </w:rPr>
        <w:t>_________</w:t>
      </w:r>
      <w:r w:rsidRPr="000508B2">
        <w:rPr>
          <w:szCs w:val="16"/>
        </w:rPr>
        <w:t>_____</w:t>
      </w:r>
      <w:r w:rsidR="00A41140" w:rsidRPr="00A012DC">
        <w:rPr>
          <w:rFonts w:ascii="Poppins Light" w:hAnsi="Poppins Light" w:cs="Poppins Light"/>
          <w:u w:val="single"/>
        </w:rPr>
        <w:t xml:space="preserve"> </w:t>
      </w:r>
    </w:p>
    <w:p w14:paraId="43A2C688" w14:textId="77777777" w:rsidR="00803AAA" w:rsidRDefault="00803AAA" w:rsidP="00A41140">
      <w:pPr>
        <w:spacing w:line="288" w:lineRule="auto"/>
        <w:jc w:val="both"/>
        <w:rPr>
          <w:rFonts w:ascii="Poppins Light" w:hAnsi="Poppins Light" w:cs="Poppins Light"/>
          <w:b/>
          <w:bCs/>
          <w:u w:val="single"/>
        </w:rPr>
      </w:pPr>
    </w:p>
    <w:p w14:paraId="18EE53AA" w14:textId="30B4821A" w:rsidR="00A41140" w:rsidRPr="00A012DC" w:rsidRDefault="00803AAA" w:rsidP="00A41140">
      <w:pPr>
        <w:spacing w:line="288" w:lineRule="auto"/>
        <w:jc w:val="both"/>
        <w:rPr>
          <w:rFonts w:ascii="Poppins Light" w:hAnsi="Poppins Light" w:cs="Poppins Light"/>
          <w:b/>
          <w:bCs/>
          <w:u w:val="single"/>
        </w:rPr>
      </w:pPr>
      <w:r w:rsidRPr="00CC543E"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38A332BD" wp14:editId="0D903EAE">
            <wp:extent cx="6120765" cy="2032000"/>
            <wp:effectExtent l="0" t="0" r="0" b="6350"/>
            <wp:docPr id="15505257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25728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2A48" w14:textId="675939BE" w:rsidR="0B024478" w:rsidRDefault="0B024478" w:rsidP="0B024478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</w:p>
    <w:p w14:paraId="6C49C706" w14:textId="7B7765F4" w:rsidR="0060776C" w:rsidRPr="00454835" w:rsidRDefault="0060776C" w:rsidP="007B252A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A41140" w:rsidRPr="009F6F51">
        <w:rPr>
          <w:rFonts w:ascii="Poppins" w:hAnsi="Poppins" w:cs="Poppins"/>
          <w:b/>
          <w:bCs/>
          <w:noProof/>
          <w:sz w:val="32"/>
          <w:szCs w:val="32"/>
        </w:rPr>
        <w:t>Desenvolvendo o MVP</w:t>
      </w:r>
      <w:r w:rsidR="00A41140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A41140" w:rsidRPr="00A41140">
        <w:rPr>
          <w:rFonts w:ascii="Poppins" w:hAnsi="Poppins" w:cs="Poppins"/>
          <w:b/>
          <w:bCs/>
          <w:noProof/>
          <w:sz w:val="32"/>
          <w:szCs w:val="32"/>
        </w:rPr>
        <w:t xml:space="preserve">– Parte </w:t>
      </w:r>
      <w:r w:rsidR="005A148E">
        <w:rPr>
          <w:rFonts w:ascii="Poppins" w:hAnsi="Poppins" w:cs="Poppins"/>
          <w:b/>
          <w:bCs/>
          <w:noProof/>
          <w:sz w:val="32"/>
          <w:szCs w:val="32"/>
        </w:rPr>
        <w:t>1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64D60496" w14:textId="5939CA12" w:rsidR="009F6F51" w:rsidRPr="009F6F51" w:rsidRDefault="009F6F51" w:rsidP="009F6F51">
      <w:pPr>
        <w:jc w:val="both"/>
        <w:rPr>
          <w:rFonts w:ascii="Poppins Light" w:hAnsi="Poppins Light" w:cs="Poppins Light"/>
          <w:noProof/>
        </w:rPr>
      </w:pPr>
      <w:r w:rsidRPr="009F6F51">
        <w:rPr>
          <w:rFonts w:ascii="Poppins Light" w:hAnsi="Poppins Light" w:cs="Poppins Light"/>
          <w:noProof/>
        </w:rPr>
        <w:t xml:space="preserve">Colocar em prática as tarefas definidas no quadro Kanban e </w:t>
      </w:r>
      <w:r w:rsidR="00FE528C">
        <w:rPr>
          <w:rFonts w:ascii="Poppins Light" w:hAnsi="Poppins Light" w:cs="Poppins Light"/>
          <w:noProof/>
        </w:rPr>
        <w:t>finalizar</w:t>
      </w:r>
      <w:r w:rsidRPr="009F6F51">
        <w:rPr>
          <w:rFonts w:ascii="Poppins Light" w:hAnsi="Poppins Light" w:cs="Poppins Light"/>
          <w:noProof/>
        </w:rPr>
        <w:t xml:space="preserve"> o desenvolvimento do MVP, com foco nas funcionalidades essenciais que possibilitem testar a ideia </w:t>
      </w:r>
      <w:r w:rsidR="00FE528C">
        <w:rPr>
          <w:rFonts w:ascii="Poppins Light" w:hAnsi="Poppins Light" w:cs="Poppins Light"/>
          <w:noProof/>
        </w:rPr>
        <w:t xml:space="preserve">do projeto </w:t>
      </w:r>
      <w:r w:rsidRPr="009F6F51">
        <w:rPr>
          <w:rFonts w:ascii="Poppins Light" w:hAnsi="Poppins Light" w:cs="Poppins Light"/>
          <w:noProof/>
        </w:rPr>
        <w:t>rapidamente.</w:t>
      </w:r>
    </w:p>
    <w:p w14:paraId="1223FB11" w14:textId="77777777" w:rsidR="004668EF" w:rsidRPr="005A5A09" w:rsidRDefault="004668EF" w:rsidP="007B252A">
      <w:pPr>
        <w:jc w:val="both"/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48E2DA4C" w14:textId="46F21A6B" w:rsidR="009F6F51" w:rsidRDefault="009F6F51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Quadro Kanban elaborado na aula anterior;</w:t>
      </w:r>
    </w:p>
    <w:p w14:paraId="17800483" w14:textId="0743950C" w:rsidR="009F6F51" w:rsidRDefault="009F6F51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Roteiro de Atividade Prática.</w:t>
      </w:r>
    </w:p>
    <w:p w14:paraId="14ED1A1C" w14:textId="77777777" w:rsidR="00C678E9" w:rsidRDefault="00C678E9" w:rsidP="00C678E9">
      <w:pPr>
        <w:spacing w:line="276" w:lineRule="auto"/>
        <w:rPr>
          <w:rFonts w:ascii="Poppins Light" w:hAnsi="Poppins Light" w:cs="Poppins Light"/>
          <w:noProof/>
        </w:rPr>
      </w:pPr>
    </w:p>
    <w:p w14:paraId="6317A721" w14:textId="25C11DD1" w:rsidR="00C678E9" w:rsidRPr="00814E58" w:rsidRDefault="00C678E9" w:rsidP="00C678E9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Observação</w:t>
      </w:r>
    </w:p>
    <w:p w14:paraId="613D3EE7" w14:textId="1411D49B" w:rsidR="00C678E9" w:rsidRPr="00C678E9" w:rsidRDefault="00C678E9" w:rsidP="00C678E9">
      <w:pPr>
        <w:spacing w:line="276" w:lineRule="auto"/>
        <w:jc w:val="both"/>
        <w:rPr>
          <w:rFonts w:ascii="Poppins Light" w:hAnsi="Poppins Light" w:cs="Poppins Light"/>
          <w:noProof/>
        </w:rPr>
      </w:pPr>
      <w:r w:rsidRPr="00C678E9">
        <w:rPr>
          <w:rFonts w:ascii="Poppins Light" w:hAnsi="Poppins Light" w:cs="Poppins Light"/>
          <w:noProof/>
        </w:rPr>
        <w:lastRenderedPageBreak/>
        <w:t>Além dos materiais indicados, devem ser organizados os recursos necessários para o desenvolvimento do MVP, em conformidade com as especificações de cada projeto.</w:t>
      </w:r>
    </w:p>
    <w:p w14:paraId="1964C931" w14:textId="52C8E93F" w:rsidR="00C678E9" w:rsidRPr="00814E58" w:rsidRDefault="00C678E9" w:rsidP="007B6ABF">
      <w:pPr>
        <w:rPr>
          <w:rFonts w:ascii="Poppins Light" w:hAnsi="Poppins Light" w:cs="Poppins Light"/>
          <w:noProof/>
        </w:rPr>
      </w:pPr>
    </w:p>
    <w:p w14:paraId="6506AE68" w14:textId="7E86F6DE" w:rsidR="00AF01DC" w:rsidRDefault="7F93303A" w:rsidP="4DD21E07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78F706E" wp14:editId="7AC7EC09">
            <wp:extent cx="5030004" cy="1859276"/>
            <wp:effectExtent l="0" t="0" r="0" b="0"/>
            <wp:docPr id="590873546" name="Imagem 590873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04" cy="18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BC0A" w14:textId="1B6C05BC" w:rsidR="0B024478" w:rsidRDefault="0B024478" w:rsidP="0B02447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393CC5FF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504D6DFD" w14:textId="77777777" w:rsidR="009F6F51" w:rsidRPr="009F6F51" w:rsidRDefault="009F6F51" w:rsidP="004668EF">
      <w:pPr>
        <w:numPr>
          <w:ilvl w:val="0"/>
          <w:numId w:val="2"/>
        </w:numPr>
        <w:spacing w:after="160"/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  <w:b/>
          <w:bCs/>
        </w:rPr>
        <w:t>Escolha das tarefas:</w:t>
      </w:r>
    </w:p>
    <w:p w14:paraId="704FA29B" w14:textId="29124824" w:rsidR="00A41140" w:rsidRDefault="00FE528C" w:rsidP="00FE528C">
      <w:pPr>
        <w:spacing w:after="160"/>
        <w:ind w:left="720"/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O grupo deve selecionar as últimas </w:t>
      </w:r>
      <w:r w:rsidR="009F6F51" w:rsidRPr="009F6F51">
        <w:rPr>
          <w:rFonts w:ascii="Poppins Light" w:hAnsi="Poppins Light" w:cs="Poppins Light"/>
        </w:rPr>
        <w:t xml:space="preserve">tarefas do quadro </w:t>
      </w:r>
      <w:r w:rsidR="009F6F51" w:rsidRPr="009F6F51">
        <w:rPr>
          <w:rFonts w:ascii="Poppins Light" w:hAnsi="Poppins Light" w:cs="Poppins Light"/>
          <w:i/>
          <w:iCs/>
        </w:rPr>
        <w:t>Kanban</w:t>
      </w:r>
      <w:r w:rsidR="009F6F51" w:rsidRPr="009F6F51">
        <w:rPr>
          <w:rFonts w:ascii="Poppins Light" w:hAnsi="Poppins Light" w:cs="Poppins Light"/>
        </w:rPr>
        <w:t xml:space="preserve"> para se concentrar durante a aula. </w:t>
      </w:r>
    </w:p>
    <w:p w14:paraId="49292551" w14:textId="0A89B847" w:rsidR="009F6F51" w:rsidRPr="00FE528C" w:rsidRDefault="009F6F51" w:rsidP="00FE528C">
      <w:pPr>
        <w:pStyle w:val="PargrafodaLista"/>
        <w:numPr>
          <w:ilvl w:val="0"/>
          <w:numId w:val="2"/>
        </w:numPr>
        <w:spacing w:after="160"/>
        <w:jc w:val="both"/>
        <w:rPr>
          <w:rFonts w:ascii="Poppins Light" w:hAnsi="Poppins Light" w:cs="Poppins Light"/>
          <w:b/>
          <w:bCs/>
        </w:rPr>
      </w:pPr>
      <w:r w:rsidRPr="00FE528C">
        <w:rPr>
          <w:rFonts w:ascii="Poppins Light" w:hAnsi="Poppins Light" w:cs="Poppins Light"/>
          <w:b/>
          <w:bCs/>
        </w:rPr>
        <w:t>Desenvolvimento do MVP:</w:t>
      </w:r>
    </w:p>
    <w:p w14:paraId="20D7BC4A" w14:textId="3D6667D1" w:rsidR="007B0D6A" w:rsidRDefault="009F6F51" w:rsidP="009F6F51">
      <w:pPr>
        <w:spacing w:after="160"/>
        <w:ind w:left="720"/>
        <w:jc w:val="both"/>
        <w:rPr>
          <w:rFonts w:ascii="Poppins Light" w:hAnsi="Poppins Light" w:cs="Poppins Light"/>
        </w:rPr>
      </w:pPr>
      <w:r w:rsidRPr="009F6F51">
        <w:rPr>
          <w:rFonts w:ascii="Poppins Light" w:hAnsi="Poppins Light" w:cs="Poppins Light"/>
        </w:rPr>
        <w:t>Utilize o tempo da aula para trabalhar nas tarefas selecionadas, focando nas funcionalidades essenciais</w:t>
      </w:r>
      <w:r w:rsidR="008E5D44">
        <w:rPr>
          <w:rFonts w:ascii="Poppins Light" w:hAnsi="Poppins Light" w:cs="Poppins Light"/>
        </w:rPr>
        <w:t xml:space="preserve"> do MVP.</w:t>
      </w:r>
    </w:p>
    <w:p w14:paraId="265F0623" w14:textId="77777777" w:rsidR="007B0D6A" w:rsidRPr="007B0D6A" w:rsidRDefault="007B0D6A" w:rsidP="007B0D6A">
      <w:pPr>
        <w:pStyle w:val="PargrafodaLista"/>
        <w:numPr>
          <w:ilvl w:val="0"/>
          <w:numId w:val="2"/>
        </w:numPr>
        <w:spacing w:after="160"/>
        <w:jc w:val="both"/>
        <w:rPr>
          <w:rFonts w:ascii="Poppins Light" w:hAnsi="Poppins Light" w:cs="Poppins Light"/>
          <w:b/>
          <w:bCs/>
        </w:rPr>
      </w:pPr>
      <w:r w:rsidRPr="007B0D6A">
        <w:rPr>
          <w:rFonts w:ascii="Poppins Light" w:hAnsi="Poppins Light" w:cs="Poppins Light"/>
          <w:b/>
          <w:bCs/>
        </w:rPr>
        <w:t>Testar e ajustar:</w:t>
      </w:r>
    </w:p>
    <w:p w14:paraId="267B29C9" w14:textId="51CDD68C" w:rsidR="007B0D6A" w:rsidRDefault="007B0D6A" w:rsidP="007B0D6A">
      <w:pPr>
        <w:pStyle w:val="PargrafodaLista"/>
        <w:spacing w:after="160"/>
        <w:jc w:val="both"/>
        <w:rPr>
          <w:rFonts w:ascii="Poppins Light" w:hAnsi="Poppins Light" w:cs="Poppins Light"/>
        </w:rPr>
      </w:pPr>
      <w:r w:rsidRPr="007B0D6A">
        <w:rPr>
          <w:rFonts w:ascii="Poppins Light" w:hAnsi="Poppins Light" w:cs="Poppins Light"/>
        </w:rPr>
        <w:t>Ao concluir uma funcionalidade, validem-na com o grupo. Perguntem</w:t>
      </w:r>
      <w:r w:rsidR="00B94B30">
        <w:rPr>
          <w:rFonts w:ascii="Poppins Light" w:hAnsi="Poppins Light" w:cs="Poppins Light"/>
        </w:rPr>
        <w:t>-se</w:t>
      </w:r>
      <w:r w:rsidRPr="007B0D6A">
        <w:rPr>
          <w:rFonts w:ascii="Poppins Light" w:hAnsi="Poppins Light" w:cs="Poppins Light"/>
        </w:rPr>
        <w:t>: “Funciona como esperado?”, “Está claro para o usuário?” e “Há algo que precisa ser ajustado?”.</w:t>
      </w:r>
    </w:p>
    <w:p w14:paraId="4B8E66FE" w14:textId="77777777" w:rsidR="00A41140" w:rsidRPr="00A63605" w:rsidRDefault="00A41140" w:rsidP="00A41140">
      <w:pPr>
        <w:spacing w:after="160"/>
        <w:jc w:val="both"/>
        <w:rPr>
          <w:rFonts w:ascii="Poppins Light" w:hAnsi="Poppins Light" w:cs="Poppins Light"/>
          <w:i/>
          <w:iCs/>
        </w:rPr>
      </w:pPr>
    </w:p>
    <w:p w14:paraId="31120B5F" w14:textId="77777777" w:rsidR="00A41140" w:rsidRPr="00A63605" w:rsidRDefault="00A41140" w:rsidP="00A41140">
      <w:pPr>
        <w:spacing w:after="160"/>
        <w:jc w:val="center"/>
        <w:rPr>
          <w:rFonts w:ascii="Poppins Light" w:hAnsi="Poppins Light" w:cs="Poppins Light"/>
          <w:i/>
          <w:iCs/>
        </w:rPr>
      </w:pPr>
      <w:r>
        <w:rPr>
          <w:noProof/>
        </w:rPr>
        <w:drawing>
          <wp:inline distT="0" distB="0" distL="0" distR="0" wp14:anchorId="0CCF135E" wp14:editId="7F26BF62">
            <wp:extent cx="1800000" cy="382123"/>
            <wp:effectExtent l="0" t="0" r="0" b="0"/>
            <wp:docPr id="209261180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1804" name="Imagem 1" descr="Interface gráfica do usuário&#10;&#10;Descrição gerada automaticamente com confiança média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41140" w:rsidRPr="00A63605" w14:paraId="00E14048" w14:textId="77777777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B00F9" w14:textId="77777777" w:rsidR="00A41140" w:rsidRPr="00A63605" w:rsidRDefault="00A41140">
            <w:pPr>
              <w:spacing w:after="160"/>
              <w:jc w:val="both"/>
              <w:rPr>
                <w:rFonts w:ascii="Poppins Light" w:hAnsi="Poppins Light" w:cs="Poppins Light"/>
                <w:u w:val="single"/>
              </w:rPr>
            </w:pPr>
            <w:r w:rsidRPr="00A63605">
              <w:rPr>
                <w:rFonts w:ascii="Poppins Light" w:hAnsi="Poppins Light" w:cs="Poppins Light"/>
                <w:u w:val="single"/>
              </w:rPr>
              <w:t>Campo para anotações:</w:t>
            </w:r>
          </w:p>
          <w:p w14:paraId="0471128C" w14:textId="77777777" w:rsidR="00A41140" w:rsidRPr="00A63605" w:rsidRDefault="00A41140">
            <w:pPr>
              <w:spacing w:after="160"/>
              <w:jc w:val="both"/>
              <w:rPr>
                <w:rFonts w:ascii="Poppins Light" w:hAnsi="Poppins Light" w:cs="Poppins Light"/>
              </w:rPr>
            </w:pPr>
          </w:p>
        </w:tc>
      </w:tr>
      <w:tr w:rsidR="00A41140" w:rsidRPr="00A63605" w14:paraId="2C931ECF" w14:textId="7777777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BBF34" w14:textId="77777777" w:rsidR="00A41140" w:rsidRPr="00A63605" w:rsidRDefault="00A41140">
            <w:pPr>
              <w:spacing w:after="160"/>
              <w:jc w:val="both"/>
              <w:rPr>
                <w:rFonts w:ascii="Poppins Light" w:hAnsi="Poppins Light" w:cs="Poppins Light"/>
              </w:rPr>
            </w:pPr>
          </w:p>
        </w:tc>
      </w:tr>
      <w:tr w:rsidR="00A41140" w:rsidRPr="00A63605" w14:paraId="7BEEE03B" w14:textId="7777777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11C63D" w14:textId="77777777" w:rsidR="00A41140" w:rsidRPr="00A63605" w:rsidRDefault="00A41140">
            <w:pPr>
              <w:spacing w:after="160"/>
              <w:jc w:val="both"/>
              <w:rPr>
                <w:rFonts w:ascii="Poppins Light" w:hAnsi="Poppins Light" w:cs="Poppins Light"/>
              </w:rPr>
            </w:pPr>
          </w:p>
        </w:tc>
      </w:tr>
      <w:tr w:rsidR="00A41140" w:rsidRPr="00A63605" w14:paraId="7B78E81D" w14:textId="7777777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1D41FB" w14:textId="77777777" w:rsidR="00A41140" w:rsidRPr="00A63605" w:rsidRDefault="00A41140">
            <w:pPr>
              <w:spacing w:after="160"/>
              <w:jc w:val="both"/>
              <w:rPr>
                <w:rFonts w:ascii="Poppins Light" w:hAnsi="Poppins Light" w:cs="Poppins Light"/>
              </w:rPr>
            </w:pPr>
          </w:p>
        </w:tc>
      </w:tr>
      <w:tr w:rsidR="00A41140" w:rsidRPr="00A63605" w14:paraId="4CF94FA8" w14:textId="77777777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6D87A2" w14:textId="77777777" w:rsidR="00A41140" w:rsidRPr="00A63605" w:rsidRDefault="00A41140">
            <w:pPr>
              <w:spacing w:after="160"/>
              <w:jc w:val="both"/>
              <w:rPr>
                <w:rFonts w:ascii="Poppins Light" w:hAnsi="Poppins Light" w:cs="Poppins Light"/>
              </w:rPr>
            </w:pPr>
          </w:p>
        </w:tc>
      </w:tr>
    </w:tbl>
    <w:p w14:paraId="23F9567D" w14:textId="2429C9D4" w:rsidR="009F6F51" w:rsidRPr="009F6F51" w:rsidRDefault="009F6F51" w:rsidP="009F6F51">
      <w:pPr>
        <w:numPr>
          <w:ilvl w:val="0"/>
          <w:numId w:val="2"/>
        </w:numPr>
        <w:spacing w:after="160"/>
        <w:jc w:val="both"/>
        <w:rPr>
          <w:rFonts w:ascii="Poppins Light" w:hAnsi="Poppins Light" w:cs="Poppins Light"/>
          <w:b/>
          <w:bCs/>
        </w:rPr>
      </w:pPr>
      <w:r w:rsidRPr="009F6F51">
        <w:rPr>
          <w:rFonts w:ascii="Poppins Light" w:hAnsi="Poppins Light" w:cs="Poppins Light"/>
          <w:b/>
          <w:bCs/>
        </w:rPr>
        <w:t xml:space="preserve">Revisão no </w:t>
      </w:r>
      <w:r w:rsidRPr="009F6F51">
        <w:rPr>
          <w:rFonts w:ascii="Poppins Light" w:hAnsi="Poppins Light" w:cs="Poppins Light"/>
          <w:b/>
          <w:bCs/>
          <w:i/>
          <w:iCs/>
        </w:rPr>
        <w:t>Kanban</w:t>
      </w:r>
      <w:r w:rsidRPr="009F6F51">
        <w:rPr>
          <w:rFonts w:ascii="Poppins Light" w:hAnsi="Poppins Light" w:cs="Poppins Light"/>
          <w:b/>
          <w:bCs/>
        </w:rPr>
        <w:t>:</w:t>
      </w:r>
    </w:p>
    <w:p w14:paraId="372F86E8" w14:textId="64104AE2" w:rsidR="00900467" w:rsidRDefault="00900467" w:rsidP="00900467">
      <w:pPr>
        <w:spacing w:after="160"/>
        <w:ind w:left="720"/>
        <w:jc w:val="both"/>
        <w:rPr>
          <w:rFonts w:ascii="Poppins Light" w:hAnsi="Poppins Light" w:cs="Poppins Light"/>
        </w:rPr>
      </w:pPr>
      <w:r w:rsidRPr="1B3C31B6">
        <w:rPr>
          <w:rFonts w:ascii="Poppins Light" w:hAnsi="Poppins Light" w:cs="Poppins Light"/>
        </w:rPr>
        <w:t>À medida que as tarefas forem concluídas, mova</w:t>
      </w:r>
      <w:r w:rsidR="00B94B30" w:rsidRPr="1B3C31B6">
        <w:rPr>
          <w:rFonts w:ascii="Poppins Light" w:hAnsi="Poppins Light" w:cs="Poppins Light"/>
        </w:rPr>
        <w:t>m</w:t>
      </w:r>
      <w:r w:rsidRPr="1B3C31B6">
        <w:rPr>
          <w:rFonts w:ascii="Poppins Light" w:hAnsi="Poppins Light" w:cs="Poppins Light"/>
        </w:rPr>
        <w:t xml:space="preserve"> as notas autoadesivas para a coluna "Em Andamento" ou "Concluído". Isso ajudará a visualizar o progresso do trabalho e manter o grupo alinhado</w:t>
      </w:r>
      <w:r w:rsidR="18CA6890" w:rsidRPr="1B3C31B6">
        <w:rPr>
          <w:rFonts w:ascii="Poppins Light" w:hAnsi="Poppins Light" w:cs="Poppins Light"/>
        </w:rPr>
        <w:t>.</w:t>
      </w:r>
    </w:p>
    <w:p w14:paraId="6C2CAA77" w14:textId="77777777" w:rsidR="00900467" w:rsidRPr="00900467" w:rsidRDefault="00900467" w:rsidP="00900467">
      <w:pPr>
        <w:spacing w:after="160"/>
        <w:ind w:left="720"/>
        <w:jc w:val="both"/>
        <w:rPr>
          <w:rFonts w:ascii="Poppins Light" w:hAnsi="Poppins Light" w:cs="Poppins Light"/>
        </w:rPr>
      </w:pPr>
    </w:p>
    <w:p w14:paraId="3557490D" w14:textId="31B50948" w:rsidR="00900467" w:rsidRPr="00900467" w:rsidRDefault="00900467" w:rsidP="00900467">
      <w:pPr>
        <w:spacing w:after="160"/>
        <w:ind w:left="720"/>
        <w:jc w:val="both"/>
        <w:rPr>
          <w:rFonts w:ascii="Poppins Light" w:hAnsi="Poppins Light" w:cs="Poppins Light"/>
        </w:rPr>
      </w:pPr>
      <w:r w:rsidRPr="00900467">
        <w:rPr>
          <w:rFonts w:ascii="Poppins Light" w:hAnsi="Poppins Light" w:cs="Poppins Light"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EB48C70" wp14:editId="35B7B765">
                <wp:simplePos x="0" y="0"/>
                <wp:positionH relativeFrom="column">
                  <wp:posOffset>385696</wp:posOffset>
                </wp:positionH>
                <wp:positionV relativeFrom="paragraph">
                  <wp:posOffset>305376</wp:posOffset>
                </wp:positionV>
                <wp:extent cx="5848350" cy="6549656"/>
                <wp:effectExtent l="0" t="0" r="0" b="3810"/>
                <wp:wrapNone/>
                <wp:docPr id="1656333439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549656"/>
                        </a:xfrm>
                        <a:prstGeom prst="rect">
                          <a:avLst/>
                        </a:prstGeom>
                        <a:solidFill>
                          <a:srgbClr val="D8D2D5"/>
                        </a:solidFill>
                        <a:ln w="19050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5BA48C6E" w14:textId="77777777" w:rsidR="00900467" w:rsidRPr="00900467" w:rsidRDefault="00900467" w:rsidP="00900467">
                            <w:pPr>
                              <w:rPr>
                                <w:rFonts w:ascii="Poppins" w:eastAsia="Lato" w:hAnsi="Poppins" w:cs="Poppi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252000" tIns="252000" rIns="144000" bIns="25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8C70" id="_x0000_s1027" type="#_x0000_t202" style="position:absolute;left:0;text-align:left;margin-left:30.35pt;margin-top:24.05pt;width:460.5pt;height:515.7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" fillcolor="#d8d2d5" stroked="f" strokeweight="1.5pt">
                <v:stroke startarrowwidth="narrow" startarrowlength="short" endarrowwidth="narrow" endarrowlength="short" joinstyle="round"/>
                <v:textbox inset="7mm,7mm,4mm,7mm">
                  <w:txbxContent>
                    <w:p w14:paraId="5BA48C6E" w14:textId="77777777" w:rsidR="00900467" w:rsidRPr="00900467" w:rsidRDefault="00900467" w:rsidP="00900467">
                      <w:pPr>
                        <w:rPr>
                          <w:rFonts w:ascii="Poppins" w:eastAsia="Lato" w:hAnsi="Poppins" w:cs="Poppins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0467">
        <w:rPr>
          <w:rFonts w:ascii="Poppins Light" w:hAnsi="Poppins Light" w:cs="Poppins Light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A53E5" wp14:editId="76FB5363">
                <wp:simplePos x="0" y="0"/>
                <wp:positionH relativeFrom="column">
                  <wp:posOffset>499110</wp:posOffset>
                </wp:positionH>
                <wp:positionV relativeFrom="paragraph">
                  <wp:posOffset>74930</wp:posOffset>
                </wp:positionV>
                <wp:extent cx="2159635" cy="467995"/>
                <wp:effectExtent l="0" t="0" r="0" b="8255"/>
                <wp:wrapNone/>
                <wp:docPr id="1188279369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467995"/>
                          <a:chOff x="0" y="0"/>
                          <a:chExt cx="5204895" cy="1092200"/>
                        </a:xfrm>
                      </wpg:grpSpPr>
                      <wpg:grpSp>
                        <wpg:cNvPr id="486570160" name="Agrupar 486570160"/>
                        <wpg:cNvGrpSpPr/>
                        <wpg:grpSpPr>
                          <a:xfrm>
                            <a:off x="0" y="0"/>
                            <a:ext cx="5204895" cy="1092200"/>
                            <a:chOff x="0" y="0"/>
                            <a:chExt cx="5204895" cy="1092200"/>
                          </a:xfrm>
                        </wpg:grpSpPr>
                        <pic:pic xmlns:pic="http://schemas.openxmlformats.org/drawingml/2006/picture">
                          <pic:nvPicPr>
                            <pic:cNvPr id="1058153631" name="Imagem 10581536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900" cy="1092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3918552" name="Imagem 2939185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2005" y="278721"/>
                              <a:ext cx="3712890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11615776" name="CaixaDeTexto 163"/>
                        <wps:cNvSpPr txBox="1"/>
                        <wps:spPr>
                          <a:xfrm>
                            <a:off x="1613349" y="232844"/>
                            <a:ext cx="3250045" cy="73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8E776" w14:textId="77777777" w:rsidR="00900467" w:rsidRDefault="00900467" w:rsidP="00900467">
                              <w:pPr>
                                <w:jc w:val="center"/>
                                <w:rPr>
                                  <w:rFonts w:ascii="Poppins" w:eastAsia="Arial" w:hAnsi="Poppins" w:cs="Poppins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" w:eastAsia="Arial" w:hAnsi="Poppins" w:cs="Poppins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DICAS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rtlCol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A53E5" id="Agrupar 10" o:spid="_x0000_s1029" style="position:absolute;left:0;text-align:left;margin-left:39.3pt;margin-top:5.9pt;width:170.05pt;height:36.85pt;z-index:251664384;mso-width-relative:margin;mso-height-relative:margin" coordsize="52048,1092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">
                <v:group id="Agrupar 486570160" o:spid="_x0000_s1030" style="position:absolute;width:52048;height:10922" coordsize="52048,1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058153631" o:spid="_x0000_s1031" type="#_x0000_t75" style="position:absolute;width:21209;height:10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">
                    <v:imagedata r:id="rId23" o:title=""/>
                  </v:shape>
                  <v:shape id="Imagem 293918552" o:spid="_x0000_s1032" type="#_x0000_t75" style="position:absolute;left:14920;top:2787;width:3712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">
                    <v:imagedata r:id="rId24" o:title=""/>
                  </v:shape>
                </v:group>
                <v:shape id="CaixaDeTexto 163" o:spid="_x0000_s1033" type="#_x0000_t202" style="position:absolute;left:16133;top:2328;width:32500;height:7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" filled="f" stroked="f">
                  <v:textbox inset="2.53958mm,1.2694mm,2.53958mm,1.2694mm">
                    <w:txbxContent>
                      <w:p w14:paraId="6708E776" w14:textId="77777777" w:rsidR="00900467" w:rsidRDefault="00900467" w:rsidP="00900467">
                        <w:pPr>
                          <w:jc w:val="center"/>
                          <w:rPr>
                            <w:rFonts w:ascii="Poppins" w:eastAsia="Arial" w:hAnsi="Poppins" w:cs="Poppins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" w:eastAsia="Arial" w:hAnsi="Poppins" w:cs="Poppins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DICAS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0467">
        <w:rPr>
          <w:rFonts w:ascii="Poppins Light" w:hAnsi="Poppins Light" w:cs="Poppins Light"/>
          <w:noProof/>
        </w:rPr>
        <w:drawing>
          <wp:anchor distT="0" distB="0" distL="114300" distR="114300" simplePos="0" relativeHeight="251665408" behindDoc="0" locked="0" layoutInCell="1" allowOverlap="1" wp14:anchorId="34417865" wp14:editId="157F735E">
            <wp:simplePos x="0" y="0"/>
            <wp:positionH relativeFrom="column">
              <wp:posOffset>556260</wp:posOffset>
            </wp:positionH>
            <wp:positionV relativeFrom="paragraph">
              <wp:posOffset>119380</wp:posOffset>
            </wp:positionV>
            <wp:extent cx="316865" cy="304800"/>
            <wp:effectExtent l="0" t="0" r="6985" b="0"/>
            <wp:wrapNone/>
            <wp:docPr id="1501836653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1D5D9BE-75F0-F8EF-D387-D6EC4A72A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ráfico 167">
                      <a:extLst>
                        <a:ext uri="{FF2B5EF4-FFF2-40B4-BE49-F238E27FC236}">
                          <a16:creationId xmlns:a16="http://schemas.microsoft.com/office/drawing/2014/main" id="{61D5D9BE-75F0-F8EF-D387-D6EC4A72A3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A383C" w14:textId="77777777" w:rsidR="00900467" w:rsidRPr="00900467" w:rsidRDefault="00900467" w:rsidP="00900467">
      <w:pPr>
        <w:spacing w:after="160"/>
        <w:ind w:left="720"/>
        <w:jc w:val="both"/>
        <w:rPr>
          <w:rFonts w:ascii="Poppins Light" w:hAnsi="Poppins Light" w:cs="Poppins Light"/>
        </w:rPr>
      </w:pPr>
    </w:p>
    <w:p w14:paraId="676C3EB2" w14:textId="77777777" w:rsidR="00900467" w:rsidRPr="00900467" w:rsidRDefault="00900467" w:rsidP="00900467">
      <w:pPr>
        <w:numPr>
          <w:ilvl w:val="0"/>
          <w:numId w:val="8"/>
        </w:numPr>
        <w:spacing w:after="160"/>
        <w:jc w:val="both"/>
        <w:rPr>
          <w:rFonts w:ascii="Poppins" w:hAnsi="Poppins" w:cs="Poppins"/>
        </w:rPr>
      </w:pPr>
      <w:r w:rsidRPr="00900467">
        <w:rPr>
          <w:rFonts w:ascii="Poppins" w:hAnsi="Poppins" w:cs="Poppins"/>
          <w:b/>
          <w:bCs/>
        </w:rPr>
        <w:t>Mantenha o foco nas funcionalidades essenciais</w:t>
      </w:r>
      <w:r w:rsidRPr="00900467">
        <w:rPr>
          <w:rFonts w:ascii="Poppins" w:hAnsi="Poppins" w:cs="Poppins"/>
        </w:rPr>
        <w:t>: Não tente criar um produto perfeito ou com muitos recursos. O objetivo do MVP é testar a ideia principal com o mínimo de esforço possível. Priorize as tarefas mais importantes.</w:t>
      </w:r>
    </w:p>
    <w:p w14:paraId="3EAE17E5" w14:textId="77777777" w:rsidR="00900467" w:rsidRPr="00900467" w:rsidRDefault="00900467" w:rsidP="00900467">
      <w:pPr>
        <w:numPr>
          <w:ilvl w:val="0"/>
          <w:numId w:val="8"/>
        </w:numPr>
        <w:spacing w:after="160"/>
        <w:jc w:val="both"/>
        <w:rPr>
          <w:rFonts w:ascii="Poppins" w:hAnsi="Poppins" w:cs="Poppins"/>
        </w:rPr>
      </w:pPr>
      <w:r w:rsidRPr="00900467">
        <w:rPr>
          <w:rFonts w:ascii="Poppins" w:hAnsi="Poppins" w:cs="Poppins"/>
          <w:b/>
          <w:bCs/>
        </w:rPr>
        <w:t>Colabore de forma eficiente</w:t>
      </w:r>
      <w:r w:rsidRPr="00900467">
        <w:rPr>
          <w:rFonts w:ascii="Poppins" w:hAnsi="Poppins" w:cs="Poppins"/>
        </w:rPr>
        <w:t>: Lembre-se de que o trabalho em equipe é crucial. Distribuam as tarefas de forma equilibrada e mantenham a comunicação constante entre os membros do grupo.</w:t>
      </w:r>
    </w:p>
    <w:p w14:paraId="37D76EE1" w14:textId="2832D4BA" w:rsidR="00900467" w:rsidRPr="00900467" w:rsidRDefault="00900467" w:rsidP="00900467">
      <w:pPr>
        <w:numPr>
          <w:ilvl w:val="0"/>
          <w:numId w:val="8"/>
        </w:numPr>
        <w:spacing w:after="160"/>
        <w:jc w:val="both"/>
        <w:rPr>
          <w:rFonts w:ascii="Poppins" w:hAnsi="Poppins" w:cs="Poppins"/>
        </w:rPr>
      </w:pPr>
      <w:r w:rsidRPr="00900467">
        <w:rPr>
          <w:rFonts w:ascii="Poppins" w:hAnsi="Poppins" w:cs="Poppins"/>
          <w:b/>
          <w:bCs/>
        </w:rPr>
        <w:t>Testem o MVP</w:t>
      </w:r>
      <w:r w:rsidRPr="00900467">
        <w:rPr>
          <w:rFonts w:ascii="Poppins" w:hAnsi="Poppins" w:cs="Poppins"/>
        </w:rPr>
        <w:t xml:space="preserve">: À medida que as tarefas são concluídas, tente </w:t>
      </w:r>
      <w:r w:rsidRPr="00900467">
        <w:rPr>
          <w:rFonts w:ascii="Poppins" w:hAnsi="Poppins" w:cs="Poppins"/>
          <w:u w:val="single"/>
        </w:rPr>
        <w:t>testar as funcionalidades</w:t>
      </w:r>
      <w:r w:rsidRPr="00900467">
        <w:rPr>
          <w:rFonts w:ascii="Poppins" w:hAnsi="Poppins" w:cs="Poppins"/>
        </w:rPr>
        <w:t xml:space="preserve"> com o grupo. Isso pode ajudar a identificar problemas ou melhorias antes de avançar para a próxima fase.</w:t>
      </w:r>
    </w:p>
    <w:p w14:paraId="5EC57A8A" w14:textId="77777777" w:rsidR="00900467" w:rsidRPr="00900467" w:rsidRDefault="00900467" w:rsidP="00900467">
      <w:pPr>
        <w:numPr>
          <w:ilvl w:val="0"/>
          <w:numId w:val="8"/>
        </w:numPr>
        <w:spacing w:after="160"/>
        <w:jc w:val="both"/>
        <w:rPr>
          <w:rFonts w:ascii="Poppins" w:hAnsi="Poppins" w:cs="Poppins"/>
        </w:rPr>
      </w:pPr>
      <w:r w:rsidRPr="00900467">
        <w:rPr>
          <w:rFonts w:ascii="Poppins" w:hAnsi="Poppins" w:cs="Poppins"/>
          <w:b/>
          <w:bCs/>
        </w:rPr>
        <w:t>Seja flexível</w:t>
      </w:r>
      <w:r w:rsidRPr="00900467">
        <w:rPr>
          <w:rFonts w:ascii="Poppins" w:hAnsi="Poppins" w:cs="Poppins"/>
        </w:rPr>
        <w:t>: O desenvolvimento do MVP é um processo iterativo, ou seja, é normal precisar fazer ajustes ao longo do caminho. Se algo não estiver funcionando como esperado, discuta com seu grupo e busque soluções.</w:t>
      </w:r>
    </w:p>
    <w:p w14:paraId="58FAE0F0" w14:textId="77777777" w:rsidR="00900467" w:rsidRPr="00900467" w:rsidRDefault="00900467" w:rsidP="00900467">
      <w:pPr>
        <w:numPr>
          <w:ilvl w:val="0"/>
          <w:numId w:val="8"/>
        </w:numPr>
        <w:spacing w:after="160"/>
        <w:jc w:val="both"/>
        <w:rPr>
          <w:rFonts w:ascii="Poppins" w:hAnsi="Poppins" w:cs="Poppins"/>
        </w:rPr>
      </w:pPr>
      <w:r w:rsidRPr="00900467">
        <w:rPr>
          <w:rFonts w:ascii="Poppins" w:hAnsi="Poppins" w:cs="Poppins"/>
          <w:b/>
          <w:bCs/>
        </w:rPr>
        <w:t>Peça feedback</w:t>
      </w:r>
      <w:r w:rsidRPr="00900467">
        <w:rPr>
          <w:rFonts w:ascii="Poppins" w:hAnsi="Poppins" w:cs="Poppins"/>
        </w:rPr>
        <w:t xml:space="preserve">: Durante o processo, converse com outros grupos ou com o professor para obter </w:t>
      </w:r>
      <w:r w:rsidRPr="00900467">
        <w:rPr>
          <w:rFonts w:ascii="Poppins" w:hAnsi="Poppins" w:cs="Poppins"/>
          <w:u w:val="single"/>
        </w:rPr>
        <w:t>feedback sobre o que já foi desenvolvido</w:t>
      </w:r>
      <w:r w:rsidRPr="00900467">
        <w:rPr>
          <w:rFonts w:ascii="Poppins" w:hAnsi="Poppins" w:cs="Poppins"/>
        </w:rPr>
        <w:t>. Isso pode ajudar a identificar pontos de melhoria ou novos caminhos a seguir.</w:t>
      </w:r>
    </w:p>
    <w:p w14:paraId="2B944B1A" w14:textId="4117B22C" w:rsidR="00900467" w:rsidRPr="00900467" w:rsidRDefault="00900467" w:rsidP="00900467">
      <w:pPr>
        <w:numPr>
          <w:ilvl w:val="0"/>
          <w:numId w:val="8"/>
        </w:numPr>
        <w:spacing w:after="160"/>
        <w:jc w:val="both"/>
        <w:rPr>
          <w:rFonts w:ascii="Poppins Light" w:hAnsi="Poppins Light" w:cs="Poppins Light"/>
        </w:rPr>
      </w:pPr>
      <w:r w:rsidRPr="00900467">
        <w:rPr>
          <w:rFonts w:ascii="Poppins" w:hAnsi="Poppins" w:cs="Poppins"/>
          <w:b/>
          <w:bCs/>
        </w:rPr>
        <w:t>Mantenha o tempo sob controle</w:t>
      </w:r>
      <w:r w:rsidRPr="00900467">
        <w:rPr>
          <w:rFonts w:ascii="Poppins" w:hAnsi="Poppins" w:cs="Poppins"/>
        </w:rPr>
        <w:t xml:space="preserve">: Como o tempo de aula é limitado, lembre-se de planejar bem o que pode ser feito em cada momento. Se </w:t>
      </w:r>
      <w:r w:rsidRPr="00900467">
        <w:rPr>
          <w:rFonts w:ascii="Poppins" w:hAnsi="Poppins" w:cs="Poppins"/>
        </w:rPr>
        <w:lastRenderedPageBreak/>
        <w:t xml:space="preserve">necessário, defina </w:t>
      </w:r>
      <w:r w:rsidRPr="00900467">
        <w:rPr>
          <w:rFonts w:ascii="Poppins" w:hAnsi="Poppins" w:cs="Poppins"/>
          <w:u w:val="single"/>
        </w:rPr>
        <w:t>micrometas</w:t>
      </w:r>
      <w:r w:rsidRPr="00900467">
        <w:rPr>
          <w:rFonts w:ascii="Poppins" w:hAnsi="Poppins" w:cs="Poppins"/>
        </w:rPr>
        <w:t xml:space="preserve"> para cada tarefa para garantir que vocês estejam avançando de forma organizada</w:t>
      </w:r>
      <w:r w:rsidRPr="00900467">
        <w:rPr>
          <w:rFonts w:ascii="Poppins Light" w:hAnsi="Poppins Light" w:cs="Poppins Light"/>
        </w:rPr>
        <w:t>.</w:t>
      </w:r>
    </w:p>
    <w:sectPr w:rsidR="00900467" w:rsidRPr="00900467">
      <w:headerReference w:type="default" r:id="rId27"/>
      <w:footerReference w:type="even" r:id="rId28"/>
      <w:footerReference w:type="default" r:id="rId2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CEF52" w14:textId="77777777" w:rsidR="001D247E" w:rsidRDefault="001D247E">
      <w:r>
        <w:separator/>
      </w:r>
    </w:p>
  </w:endnote>
  <w:endnote w:type="continuationSeparator" w:id="0">
    <w:p w14:paraId="746ECB63" w14:textId="77777777" w:rsidR="001D247E" w:rsidRDefault="001D247E">
      <w:r>
        <w:continuationSeparator/>
      </w:r>
    </w:p>
  </w:endnote>
  <w:endnote w:type="continuationNotice" w:id="1">
    <w:p w14:paraId="42E457F4" w14:textId="77777777" w:rsidR="001D247E" w:rsidRDefault="001D2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5EB2E004" w14:textId="65F17EF8" w:rsidR="6B43526E" w:rsidRDefault="6B43526E" w:rsidP="6B43526E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6B43526E">
              <w:rPr>
                <w:rFonts w:ascii="Poppins" w:hAnsi="Poppins" w:cs="Poppins"/>
                <w:sz w:val="20"/>
                <w:szCs w:val="20"/>
              </w:rPr>
              <w:t>[</w:t>
            </w:r>
            <w:r w:rsidR="00AF01DC">
              <w:rPr>
                <w:rFonts w:ascii="Poppins" w:hAnsi="Poppins" w:cs="Poppins"/>
                <w:sz w:val="20"/>
                <w:szCs w:val="20"/>
              </w:rPr>
              <w:t>PMD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]ANO</w:t>
            </w:r>
            <w:r w:rsidR="00AF01DC">
              <w:rPr>
                <w:rFonts w:ascii="Poppins" w:hAnsi="Poppins" w:cs="Poppins"/>
                <w:sz w:val="20"/>
                <w:szCs w:val="20"/>
              </w:rPr>
              <w:t>2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B</w:t>
            </w:r>
            <w:r w:rsidR="00AF01DC">
              <w:rPr>
                <w:rFonts w:ascii="Poppins" w:hAnsi="Poppins" w:cs="Poppins"/>
                <w:sz w:val="20"/>
                <w:szCs w:val="20"/>
              </w:rPr>
              <w:t>3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S</w:t>
            </w:r>
            <w:r w:rsidR="00AF01DC">
              <w:rPr>
                <w:rFonts w:ascii="Poppins" w:hAnsi="Poppins" w:cs="Poppins"/>
                <w:sz w:val="20"/>
                <w:szCs w:val="20"/>
              </w:rPr>
              <w:t>16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A</w:t>
            </w:r>
            <w:r w:rsidR="00AF01DC">
              <w:rPr>
                <w:rFonts w:ascii="Poppins" w:hAnsi="Poppins" w:cs="Poppins"/>
                <w:sz w:val="20"/>
                <w:szCs w:val="20"/>
              </w:rPr>
              <w:t>1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4E2C9" w14:textId="77777777" w:rsidR="001D247E" w:rsidRDefault="001D247E">
      <w:r>
        <w:separator/>
      </w:r>
    </w:p>
  </w:footnote>
  <w:footnote w:type="continuationSeparator" w:id="0">
    <w:p w14:paraId="47B4ADB8" w14:textId="77777777" w:rsidR="001D247E" w:rsidRDefault="001D247E">
      <w:r>
        <w:continuationSeparator/>
      </w:r>
    </w:p>
  </w:footnote>
  <w:footnote w:type="continuationNotice" w:id="1">
    <w:p w14:paraId="3AA730F0" w14:textId="77777777" w:rsidR="001D247E" w:rsidRDefault="001D24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CA6"/>
    <w:multiLevelType w:val="multilevel"/>
    <w:tmpl w:val="F69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85544"/>
    <w:multiLevelType w:val="multilevel"/>
    <w:tmpl w:val="AC44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07197"/>
    <w:multiLevelType w:val="multilevel"/>
    <w:tmpl w:val="D7B623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0"/>
  </w:num>
  <w:num w:numId="2" w16cid:durableId="1115713199">
    <w:abstractNumId w:val="1"/>
  </w:num>
  <w:num w:numId="3" w16cid:durableId="1821843517">
    <w:abstractNumId w:val="6"/>
  </w:num>
  <w:num w:numId="4" w16cid:durableId="1682665340">
    <w:abstractNumId w:val="4"/>
  </w:num>
  <w:num w:numId="5" w16cid:durableId="2040082638">
    <w:abstractNumId w:val="2"/>
  </w:num>
  <w:num w:numId="6" w16cid:durableId="1540555732">
    <w:abstractNumId w:val="3"/>
  </w:num>
  <w:num w:numId="7" w16cid:durableId="1040939704">
    <w:abstractNumId w:val="5"/>
  </w:num>
  <w:num w:numId="8" w16cid:durableId="156201289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433F5"/>
    <w:rsid w:val="000508B2"/>
    <w:rsid w:val="00065BD1"/>
    <w:rsid w:val="00067AFB"/>
    <w:rsid w:val="00093C5A"/>
    <w:rsid w:val="000A4E65"/>
    <w:rsid w:val="000B0E68"/>
    <w:rsid w:val="000C6619"/>
    <w:rsid w:val="000F7DE9"/>
    <w:rsid w:val="00105650"/>
    <w:rsid w:val="00124756"/>
    <w:rsid w:val="0013216F"/>
    <w:rsid w:val="001360BE"/>
    <w:rsid w:val="001579BB"/>
    <w:rsid w:val="00160195"/>
    <w:rsid w:val="001643A7"/>
    <w:rsid w:val="001965E9"/>
    <w:rsid w:val="001A2935"/>
    <w:rsid w:val="001A2D86"/>
    <w:rsid w:val="001A32C9"/>
    <w:rsid w:val="001B1D01"/>
    <w:rsid w:val="001B4299"/>
    <w:rsid w:val="001B75C3"/>
    <w:rsid w:val="001C335A"/>
    <w:rsid w:val="001D247E"/>
    <w:rsid w:val="001E7BC0"/>
    <w:rsid w:val="002344C7"/>
    <w:rsid w:val="002372B1"/>
    <w:rsid w:val="00252F67"/>
    <w:rsid w:val="00256D8D"/>
    <w:rsid w:val="002622C7"/>
    <w:rsid w:val="002632D3"/>
    <w:rsid w:val="00264B6B"/>
    <w:rsid w:val="002A16B1"/>
    <w:rsid w:val="002B32C7"/>
    <w:rsid w:val="002C6EC9"/>
    <w:rsid w:val="002D1A6D"/>
    <w:rsid w:val="002D1EA4"/>
    <w:rsid w:val="002D51E3"/>
    <w:rsid w:val="002E6314"/>
    <w:rsid w:val="003009B4"/>
    <w:rsid w:val="003031BD"/>
    <w:rsid w:val="00315CC3"/>
    <w:rsid w:val="003244E5"/>
    <w:rsid w:val="003365AE"/>
    <w:rsid w:val="00367C72"/>
    <w:rsid w:val="003813FC"/>
    <w:rsid w:val="003C032E"/>
    <w:rsid w:val="003C7D61"/>
    <w:rsid w:val="003D71CA"/>
    <w:rsid w:val="004135A3"/>
    <w:rsid w:val="00444179"/>
    <w:rsid w:val="00454835"/>
    <w:rsid w:val="00464B32"/>
    <w:rsid w:val="004668EF"/>
    <w:rsid w:val="00491C71"/>
    <w:rsid w:val="004B66A3"/>
    <w:rsid w:val="004E713D"/>
    <w:rsid w:val="00511393"/>
    <w:rsid w:val="0051604A"/>
    <w:rsid w:val="005347B3"/>
    <w:rsid w:val="0054587F"/>
    <w:rsid w:val="005517B2"/>
    <w:rsid w:val="00585F34"/>
    <w:rsid w:val="005A148E"/>
    <w:rsid w:val="005A5A09"/>
    <w:rsid w:val="005E4165"/>
    <w:rsid w:val="005F74BB"/>
    <w:rsid w:val="0060776C"/>
    <w:rsid w:val="00623479"/>
    <w:rsid w:val="0063273B"/>
    <w:rsid w:val="00672D8A"/>
    <w:rsid w:val="00672E63"/>
    <w:rsid w:val="00676B29"/>
    <w:rsid w:val="006B3AE9"/>
    <w:rsid w:val="00715FB0"/>
    <w:rsid w:val="007235B5"/>
    <w:rsid w:val="007477C8"/>
    <w:rsid w:val="007671B4"/>
    <w:rsid w:val="00773A8C"/>
    <w:rsid w:val="00781A6B"/>
    <w:rsid w:val="0078262D"/>
    <w:rsid w:val="00792336"/>
    <w:rsid w:val="007B0D6A"/>
    <w:rsid w:val="007B252A"/>
    <w:rsid w:val="007B6ABF"/>
    <w:rsid w:val="00803AAA"/>
    <w:rsid w:val="00814E58"/>
    <w:rsid w:val="0083474B"/>
    <w:rsid w:val="00841D59"/>
    <w:rsid w:val="00851368"/>
    <w:rsid w:val="00864FF7"/>
    <w:rsid w:val="00877AE4"/>
    <w:rsid w:val="008925A9"/>
    <w:rsid w:val="008B4C24"/>
    <w:rsid w:val="008E5D44"/>
    <w:rsid w:val="008F775A"/>
    <w:rsid w:val="00900467"/>
    <w:rsid w:val="0092769D"/>
    <w:rsid w:val="00936167"/>
    <w:rsid w:val="00937EBA"/>
    <w:rsid w:val="009530E2"/>
    <w:rsid w:val="00966015"/>
    <w:rsid w:val="00974AA0"/>
    <w:rsid w:val="009A43D7"/>
    <w:rsid w:val="009B33B6"/>
    <w:rsid w:val="009F6F51"/>
    <w:rsid w:val="00A400D6"/>
    <w:rsid w:val="00A41140"/>
    <w:rsid w:val="00A718DA"/>
    <w:rsid w:val="00A82EB8"/>
    <w:rsid w:val="00AA60A0"/>
    <w:rsid w:val="00AC4D48"/>
    <w:rsid w:val="00AC5723"/>
    <w:rsid w:val="00AD78A6"/>
    <w:rsid w:val="00AE6869"/>
    <w:rsid w:val="00AF01DC"/>
    <w:rsid w:val="00B365D3"/>
    <w:rsid w:val="00B45591"/>
    <w:rsid w:val="00B94B30"/>
    <w:rsid w:val="00BA2CE8"/>
    <w:rsid w:val="00BA6A76"/>
    <w:rsid w:val="00BD7AA1"/>
    <w:rsid w:val="00C12E4A"/>
    <w:rsid w:val="00C17E99"/>
    <w:rsid w:val="00C246FD"/>
    <w:rsid w:val="00C3624B"/>
    <w:rsid w:val="00C42339"/>
    <w:rsid w:val="00C4723D"/>
    <w:rsid w:val="00C6070E"/>
    <w:rsid w:val="00C62CE1"/>
    <w:rsid w:val="00C678E9"/>
    <w:rsid w:val="00C821C2"/>
    <w:rsid w:val="00C84B03"/>
    <w:rsid w:val="00CA4523"/>
    <w:rsid w:val="00CA708E"/>
    <w:rsid w:val="00CC2A45"/>
    <w:rsid w:val="00CC35E8"/>
    <w:rsid w:val="00CF76E4"/>
    <w:rsid w:val="00D03B93"/>
    <w:rsid w:val="00D05B9C"/>
    <w:rsid w:val="00D24165"/>
    <w:rsid w:val="00D553AB"/>
    <w:rsid w:val="00D61A8F"/>
    <w:rsid w:val="00D651A9"/>
    <w:rsid w:val="00DD5204"/>
    <w:rsid w:val="00DE0C0D"/>
    <w:rsid w:val="00E10D86"/>
    <w:rsid w:val="00E14FD7"/>
    <w:rsid w:val="00E227A8"/>
    <w:rsid w:val="00E3081E"/>
    <w:rsid w:val="00E400A6"/>
    <w:rsid w:val="00E71901"/>
    <w:rsid w:val="00E71CED"/>
    <w:rsid w:val="00E73E76"/>
    <w:rsid w:val="00E77AF3"/>
    <w:rsid w:val="00EA2E68"/>
    <w:rsid w:val="00EA3B37"/>
    <w:rsid w:val="00EC2A69"/>
    <w:rsid w:val="00EE2B48"/>
    <w:rsid w:val="00EF47B1"/>
    <w:rsid w:val="00EF4AFE"/>
    <w:rsid w:val="00EF5C73"/>
    <w:rsid w:val="00F044D7"/>
    <w:rsid w:val="00F43A01"/>
    <w:rsid w:val="00F472E5"/>
    <w:rsid w:val="00F51FEF"/>
    <w:rsid w:val="00F52AA0"/>
    <w:rsid w:val="00F57059"/>
    <w:rsid w:val="00F93313"/>
    <w:rsid w:val="00FA3DD4"/>
    <w:rsid w:val="00FD7F1E"/>
    <w:rsid w:val="00FE528C"/>
    <w:rsid w:val="00FF3340"/>
    <w:rsid w:val="00FF3ECB"/>
    <w:rsid w:val="0B024478"/>
    <w:rsid w:val="18CA6890"/>
    <w:rsid w:val="1B3C31B6"/>
    <w:rsid w:val="4DD21E07"/>
    <w:rsid w:val="6B43526E"/>
    <w:rsid w:val="7F93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62BC6BB5-F141-4270-AA0D-C5FD8017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paragraph" w:styleId="Avan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Avan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elha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F76E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F76E4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F76E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26" Type="http://schemas.openxmlformats.org/officeDocument/2006/relationships/image" Target="media/image7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8.emf"/><Relationship Id="rId5" Type="http://schemas.openxmlformats.org/officeDocument/2006/relationships/styles" Target="styles.xml"/><Relationship Id="rId23" Type="http://schemas.openxmlformats.org/officeDocument/2006/relationships/image" Target="media/image7.emf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Props1.xml><?xml version="1.0" encoding="utf-8"?>
<ds:datastoreItem xmlns:ds="http://schemas.openxmlformats.org/officeDocument/2006/customXml" ds:itemID="{8868D8AB-E8F2-479D-A968-67281B847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4</Pages>
  <Words>404</Words>
  <Characters>2566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Tatiana Pavanelli Valsi</cp:lastModifiedBy>
  <cp:revision>14</cp:revision>
  <cp:lastPrinted>2006-08-31T06:40:00Z</cp:lastPrinted>
  <dcterms:created xsi:type="dcterms:W3CDTF">2025-01-10T02:40:00Z</dcterms:created>
  <dcterms:modified xsi:type="dcterms:W3CDTF">2025-04-25T17:32:00Z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